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2243A6">
        <w:rPr>
          <w:rFonts w:cs="Arial"/>
          <w:lang w:val="pt-BR"/>
        </w:rPr>
        <w:t>Unisabor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UC4 Avaliar Prato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E07680">
        <w:rPr>
          <w:rFonts w:ascii="Arial" w:hAnsi="Arial" w:cs="Arial"/>
          <w:lang w:val="pt-BR"/>
        </w:rPr>
        <w:t>permitir que um cliente registrado faça um comentário sobre um prato do restaurante, atribuindo uma nota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 Registrado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 está consultando um item do menu do restaurante.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E07680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Comentário adicionado para o prato</w:t>
      </w:r>
      <w:r w:rsidR="002D28DD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Nota atribuída.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E0768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Cliente aciona a </w:t>
      </w:r>
      <w:proofErr w:type="gramStart"/>
      <w:r>
        <w:t>opção Avaliar</w:t>
      </w:r>
      <w:proofErr w:type="gramEnd"/>
      <w:r>
        <w:t xml:space="preserve"> durante a consulta de um prato do menu</w:t>
      </w:r>
      <w:r w:rsidR="00F37EB1">
        <w:t>.</w:t>
      </w:r>
    </w:p>
    <w:p w:rsidR="00E642E5" w:rsidRDefault="00E07680" w:rsidP="00CA5AAF">
      <w:pPr>
        <w:pStyle w:val="Ttulo3"/>
        <w:ind w:left="993" w:hanging="596"/>
      </w:pPr>
      <w:r>
        <w:t xml:space="preserve">Sistema aciona o UC6 – Efetuar </w:t>
      </w:r>
      <w:proofErr w:type="spellStart"/>
      <w:r>
        <w:t>Login</w:t>
      </w:r>
      <w:proofErr w:type="spellEnd"/>
      <w:r>
        <w:t xml:space="preserve"> para autenticação do cliente.</w:t>
      </w:r>
    </w:p>
    <w:p w:rsidR="00CA5AAF" w:rsidRDefault="00E07680" w:rsidP="00CA5AAF">
      <w:pPr>
        <w:pStyle w:val="Ttulo3"/>
        <w:ind w:left="993" w:hanging="596"/>
      </w:pPr>
      <w:r>
        <w:t>Sistema exibe Interface para avaliação do prato, contendo: campo para comentário com até 256 caracteres e uma nota de 1 a 5</w:t>
      </w:r>
      <w:r w:rsidR="00CA5AAF">
        <w:t>.</w:t>
      </w:r>
    </w:p>
    <w:p w:rsidR="00E07680" w:rsidRDefault="00E07680" w:rsidP="00E07680">
      <w:pPr>
        <w:pStyle w:val="Ttulo3"/>
        <w:ind w:left="993" w:hanging="596"/>
      </w:pPr>
      <w:r>
        <w:t xml:space="preserve">Cliente informa seu comentário e nota e seleciona </w:t>
      </w:r>
      <w:proofErr w:type="gramStart"/>
      <w:r>
        <w:t>opção Avaliar</w:t>
      </w:r>
      <w:proofErr w:type="gramEnd"/>
      <w:r>
        <w:t>.</w:t>
      </w:r>
    </w:p>
    <w:p w:rsidR="00E07680" w:rsidRDefault="00E07680" w:rsidP="00E07680">
      <w:pPr>
        <w:pStyle w:val="Ttulo3"/>
        <w:ind w:left="993" w:hanging="596"/>
      </w:pPr>
      <w:r>
        <w:t>Sistema registra o comentário e a nota e acrescenta a avaliação na lista de avaliações do prato, conforme Interface XXX</w:t>
      </w:r>
    </w:p>
    <w:p w:rsidR="00E07680" w:rsidRPr="00E07680" w:rsidRDefault="00E07680" w:rsidP="00E07680">
      <w:pPr>
        <w:rPr>
          <w:lang w:val="pt-BR"/>
        </w:rPr>
      </w:pP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t>Detalhamento das Interfaces com o Usuário</w:t>
      </w:r>
      <w:bookmarkEnd w:id="16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F37EB1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D7B96F3" wp14:editId="6B6DF847">
            <wp:extent cx="3839313" cy="103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1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7445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B949C0" w:rsidTr="00662BD2">
        <w:tc>
          <w:tcPr>
            <w:tcW w:w="2528" w:type="dxa"/>
          </w:tcPr>
          <w:p w:rsidR="00662BD2" w:rsidRDefault="00F37EB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Categoria do Menu (Entradas, Pratos Principais, Sobremesas, Bebidas)</w:t>
            </w:r>
          </w:p>
        </w:tc>
        <w:tc>
          <w:tcPr>
            <w:tcW w:w="7503" w:type="dxa"/>
          </w:tcPr>
          <w:p w:rsidR="00662BD2" w:rsidRDefault="00046C7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F37EB1">
              <w:rPr>
                <w:rFonts w:ascii="Arial" w:hAnsi="Arial" w:cs="Arial"/>
                <w:lang w:val="pt-BR"/>
              </w:rPr>
              <w:t>a janela de manutenção da categoria selecionada,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I02 – </w:t>
      </w:r>
      <w:r w:rsidR="00F37EB1">
        <w:rPr>
          <w:rFonts w:ascii="Arial" w:hAnsi="Arial" w:cs="Arial"/>
        </w:rPr>
        <w:t>Tela de Manutenção de Categoria do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A5AAF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298189" wp14:editId="3D84C9EE">
            <wp:extent cx="5695950" cy="1346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528" cy="134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5"/>
        <w:gridCol w:w="2494"/>
        <w:gridCol w:w="2488"/>
        <w:gridCol w:w="2495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Categoria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 do menu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057B06" w:rsidRPr="00B949C0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item do menu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>. Possui link para o detalhamento do item.</w:t>
            </w:r>
          </w:p>
        </w:tc>
      </w:tr>
      <w:tr w:rsidR="00057B0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Moeda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atual do item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4"/>
        <w:gridCol w:w="744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B949C0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Inclusão (+)</w:t>
            </w:r>
          </w:p>
        </w:tc>
        <w:tc>
          <w:tcPr>
            <w:tcW w:w="7503" w:type="dxa"/>
          </w:tcPr>
          <w:p w:rsidR="00057B06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 para inclusão de um novo item na categoria atual.</w:t>
            </w:r>
          </w:p>
        </w:tc>
      </w:tr>
      <w:tr w:rsidR="00B8107C" w:rsidRPr="006C3D2C" w:rsidTr="005733A6">
        <w:tc>
          <w:tcPr>
            <w:tcW w:w="2528" w:type="dxa"/>
          </w:tcPr>
          <w:p w:rsidR="00B8107C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edição</w:t>
            </w:r>
          </w:p>
        </w:tc>
        <w:tc>
          <w:tcPr>
            <w:tcW w:w="7503" w:type="dxa"/>
          </w:tcPr>
          <w:p w:rsidR="00B8107C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proofErr w:type="gramStart"/>
            <w:r>
              <w:rPr>
                <w:rFonts w:ascii="Arial" w:hAnsi="Arial" w:cs="Arial"/>
                <w:lang w:val="pt-BR"/>
              </w:rPr>
              <w:t>interface  para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edição do item selecionado.</w:t>
            </w:r>
          </w:p>
        </w:tc>
      </w:tr>
      <w:tr w:rsidR="00CA5AAF" w:rsidRPr="00B949C0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exclusão</w:t>
            </w:r>
          </w:p>
        </w:tc>
        <w:tc>
          <w:tcPr>
            <w:tcW w:w="7503" w:type="dxa"/>
          </w:tcPr>
          <w:p w:rsidR="00CA5AAF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 para confirmação da exclusão do item selecionado.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207C10" w:rsidRPr="00277CC1">
        <w:rPr>
          <w:rFonts w:ascii="Arial" w:hAnsi="Arial" w:cs="Arial"/>
        </w:rPr>
        <w:t>Busca de produto para alteração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207C10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D83690F" wp14:editId="45AEA689">
            <wp:extent cx="3575050" cy="9003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00" cy="9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4"/>
        <w:gridCol w:w="2497"/>
        <w:gridCol w:w="2484"/>
        <w:gridCol w:w="2497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e exibe seus dados na interface I04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54AAD">
      <w:pPr>
        <w:pStyle w:val="Ttulo2"/>
        <w:numPr>
          <w:ilvl w:val="1"/>
          <w:numId w:val="21"/>
        </w:numPr>
        <w:tabs>
          <w:tab w:val="clear" w:pos="6313"/>
        </w:tabs>
        <w:ind w:left="284"/>
        <w:rPr>
          <w:rFonts w:ascii="Arial" w:hAnsi="Arial" w:cs="Arial"/>
        </w:rPr>
      </w:pPr>
      <w:r w:rsidRPr="00254AAD">
        <w:rPr>
          <w:rFonts w:ascii="Arial" w:hAnsi="Arial" w:cs="Arial"/>
        </w:rPr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Resultado da busca de produtos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F72A2B6" wp14:editId="174794A3">
            <wp:extent cx="5716270" cy="17707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090" cy="17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I08 – Listar Produtos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3"/>
        <w:gridCol w:w="7449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B949C0" w:rsidTr="00352B7E">
        <w:tc>
          <w:tcPr>
            <w:tcW w:w="2528" w:type="dxa"/>
          </w:tcPr>
          <w:p w:rsidR="0057228E" w:rsidRDefault="0057228E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(link)</w:t>
            </w:r>
          </w:p>
        </w:tc>
        <w:tc>
          <w:tcPr>
            <w:tcW w:w="7503" w:type="dxa"/>
          </w:tcPr>
          <w:p w:rsidR="0057228E" w:rsidRDefault="0057228E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com o código correspondente e exibe seus dados na Interface I05.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207C10" w:rsidRPr="00277CC1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>Interface I0</w:t>
      </w:r>
      <w:r w:rsidR="00254AAD">
        <w:rPr>
          <w:rFonts w:ascii="Arial" w:hAnsi="Arial" w:cs="Arial"/>
        </w:rPr>
        <w:t>5</w:t>
      </w:r>
      <w:r w:rsidRPr="00277CC1">
        <w:rPr>
          <w:rFonts w:ascii="Arial" w:hAnsi="Arial" w:cs="Arial"/>
        </w:rPr>
        <w:t xml:space="preserve"> – Alteração de produto</w:t>
      </w:r>
    </w:p>
    <w:p w:rsidR="00207C10" w:rsidRDefault="00207C10" w:rsidP="00207C10">
      <w:pPr>
        <w:pStyle w:val="Ttulo3"/>
      </w:pPr>
      <w:r>
        <w:t>Esboço da Interface</w:t>
      </w:r>
    </w:p>
    <w:p w:rsidR="00207C10" w:rsidRPr="00057B06" w:rsidRDefault="00207C10" w:rsidP="00207C10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CCE1AC7" wp14:editId="6E2A79BA">
            <wp:extent cx="4203700" cy="1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154" cy="16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p w:rsidR="00207C10" w:rsidRDefault="00207C10" w:rsidP="00207C10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4"/>
        <w:gridCol w:w="7448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as informações do produto e exibe mensagem de sucesso da operação.</w:t>
            </w:r>
          </w:p>
        </w:tc>
      </w:tr>
      <w:tr w:rsidR="00207C10" w:rsidRPr="00B949C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277CC1" w:rsidRDefault="00A548DC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6</w:t>
      </w:r>
      <w:r w:rsidRPr="00277CC1">
        <w:rPr>
          <w:rFonts w:ascii="Arial" w:hAnsi="Arial" w:cs="Arial"/>
        </w:rPr>
        <w:t xml:space="preserve"> – Busca de produto para exclusão</w:t>
      </w:r>
    </w:p>
    <w:p w:rsidR="00A548DC" w:rsidRDefault="00A548DC" w:rsidP="00A548DC">
      <w:pPr>
        <w:pStyle w:val="Ttulo3"/>
      </w:pPr>
      <w:r>
        <w:t>Esboço da Interface</w:t>
      </w:r>
    </w:p>
    <w:p w:rsidR="00A548DC" w:rsidRPr="00057B06" w:rsidRDefault="00A548DC" w:rsidP="00A548DC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A3401E" wp14:editId="0A64D35F">
            <wp:extent cx="4924008" cy="9737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325" cy="9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662BD2" w:rsidRDefault="00A548DC" w:rsidP="00A548DC">
      <w:pPr>
        <w:pStyle w:val="Ttulo3"/>
      </w:pPr>
      <w:r w:rsidRPr="00662BD2">
        <w:t xml:space="preserve">Campos </w:t>
      </w:r>
    </w:p>
    <w:p w:rsidR="00A548DC" w:rsidRDefault="00E36172" w:rsidP="00A548DC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do produto – obrigatório.</w:t>
      </w:r>
    </w:p>
    <w:p w:rsidR="00A548DC" w:rsidRPr="00662BD2" w:rsidRDefault="00A548DC" w:rsidP="00A548DC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4"/>
        <w:gridCol w:w="7448"/>
      </w:tblGrid>
      <w:tr w:rsidR="00A548DC" w:rsidRPr="00662BD2" w:rsidTr="00EE3DC1">
        <w:tc>
          <w:tcPr>
            <w:tcW w:w="2528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A548DC" w:rsidRPr="00B949C0" w:rsidTr="00EE3DC1">
        <w:tc>
          <w:tcPr>
            <w:tcW w:w="2528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</w:t>
            </w:r>
          </w:p>
        </w:tc>
        <w:tc>
          <w:tcPr>
            <w:tcW w:w="7503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as informações do produto e exibe na interface I06</w:t>
            </w:r>
          </w:p>
        </w:tc>
      </w:tr>
      <w:tr w:rsidR="00A548DC" w:rsidRPr="00B949C0" w:rsidTr="00EE3DC1">
        <w:tc>
          <w:tcPr>
            <w:tcW w:w="2528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277CC1" w:rsidRDefault="00E3617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>Interface I0</w:t>
      </w:r>
      <w:r w:rsidR="00254AAD">
        <w:rPr>
          <w:rFonts w:ascii="Arial" w:hAnsi="Arial" w:cs="Arial"/>
        </w:rPr>
        <w:t>7</w:t>
      </w:r>
      <w:r w:rsidRPr="00277CC1">
        <w:rPr>
          <w:rFonts w:ascii="Arial" w:hAnsi="Arial" w:cs="Arial"/>
        </w:rPr>
        <w:t xml:space="preserve"> – Exclusão de produto</w:t>
      </w:r>
    </w:p>
    <w:p w:rsidR="00E36172" w:rsidRDefault="00E36172" w:rsidP="00E36172">
      <w:pPr>
        <w:pStyle w:val="Ttulo3"/>
      </w:pPr>
      <w:r>
        <w:t>Esboço da Interface</w:t>
      </w:r>
    </w:p>
    <w:p w:rsidR="00E36172" w:rsidRPr="00057B06" w:rsidRDefault="00E67B4C" w:rsidP="00E3617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69FD55" wp14:editId="03F113D7">
            <wp:extent cx="3467100" cy="1766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3657" cy="1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662BD2" w:rsidRDefault="00E36172" w:rsidP="00E36172">
      <w:pPr>
        <w:pStyle w:val="Ttulo3"/>
      </w:pPr>
      <w:r w:rsidRPr="00662BD2">
        <w:t xml:space="preserve">Campos </w:t>
      </w:r>
    </w:p>
    <w:p w:rsidR="00E36172" w:rsidRDefault="00E36172" w:rsidP="00E36172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  <w:r w:rsidR="00E67B4C">
        <w:rPr>
          <w:rFonts w:ascii="Arial" w:hAnsi="Arial" w:cs="Arial"/>
          <w:lang w:val="pt-BR"/>
        </w:rPr>
        <w:t>, com a edição desabilitada.</w:t>
      </w:r>
    </w:p>
    <w:p w:rsidR="00E36172" w:rsidRPr="00662BD2" w:rsidRDefault="00E36172" w:rsidP="00E3617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E36172" w:rsidRPr="00662BD2" w:rsidTr="00EE3DC1">
        <w:tc>
          <w:tcPr>
            <w:tcW w:w="2528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E36172" w:rsidRPr="00B949C0" w:rsidTr="00EE3DC1">
        <w:tc>
          <w:tcPr>
            <w:tcW w:w="2528" w:type="dxa"/>
          </w:tcPr>
          <w:p w:rsidR="00E36172" w:rsidRDefault="00E67B4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Exclusão</w:t>
            </w:r>
          </w:p>
        </w:tc>
        <w:tc>
          <w:tcPr>
            <w:tcW w:w="7503" w:type="dxa"/>
          </w:tcPr>
          <w:p w:rsidR="00E36172" w:rsidRDefault="00E67B4C" w:rsidP="00E67B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Exclui </w:t>
            </w:r>
            <w:r w:rsidR="00E36172">
              <w:rPr>
                <w:rFonts w:ascii="Arial" w:hAnsi="Arial" w:cs="Arial"/>
                <w:lang w:val="pt-BR"/>
              </w:rPr>
              <w:t>o produto e exibe mensagem de sucesso da operação.</w:t>
            </w:r>
          </w:p>
        </w:tc>
      </w:tr>
      <w:tr w:rsidR="00E36172" w:rsidRPr="00B949C0" w:rsidTr="00EE3DC1">
        <w:tc>
          <w:tcPr>
            <w:tcW w:w="2528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B17B8E" w:rsidRPr="00B17B8E" w:rsidRDefault="00B17B8E" w:rsidP="00B17B8E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B17B8E">
        <w:rPr>
          <w:rFonts w:ascii="Arial" w:hAnsi="Arial" w:cs="Arial"/>
        </w:rPr>
        <w:t>Interface I0</w:t>
      </w:r>
      <w:r w:rsidR="00254AAD">
        <w:rPr>
          <w:rFonts w:ascii="Arial" w:hAnsi="Arial" w:cs="Arial"/>
        </w:rPr>
        <w:t>8</w:t>
      </w:r>
      <w:r w:rsidRPr="00B17B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Listar produtos</w:t>
      </w:r>
    </w:p>
    <w:p w:rsidR="00B17B8E" w:rsidRDefault="00B17B8E" w:rsidP="00B17B8E">
      <w:pPr>
        <w:pStyle w:val="Ttulo3"/>
      </w:pPr>
      <w:r>
        <w:t>Esboço da Interface</w:t>
      </w:r>
    </w:p>
    <w:p w:rsidR="00B17B8E" w:rsidRDefault="00B17B8E" w:rsidP="00B17B8E">
      <w:pPr>
        <w:pStyle w:val="Corpodetexto"/>
        <w:ind w:left="851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791C4FC" wp14:editId="4B46A0CD">
            <wp:extent cx="5746699" cy="15853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3094" cy="16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8E" w:rsidRDefault="00B17B8E" w:rsidP="00B17B8E">
      <w:pPr>
        <w:pStyle w:val="Ttulo3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5"/>
        <w:gridCol w:w="2496"/>
        <w:gridCol w:w="2485"/>
        <w:gridCol w:w="2496"/>
      </w:tblGrid>
      <w:tr w:rsidR="00B17B8E" w:rsidRPr="00662BD2" w:rsidTr="004E3C59"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Alfanumérico 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Cesta padrão?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Indica se o produto pertence ou não à cesta padrão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preenchido.</w:t>
            </w:r>
          </w:p>
        </w:tc>
      </w:tr>
    </w:tbl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8" w:name="_Toc350264739"/>
      <w:r w:rsidRPr="00897891">
        <w:rPr>
          <w:rFonts w:cs="Arial"/>
          <w:szCs w:val="24"/>
        </w:rPr>
        <w:t>Regras de Negócio Específicas</w:t>
      </w:r>
      <w:bookmarkEnd w:id="18"/>
    </w:p>
    <w:p w:rsidR="0037638F" w:rsidRPr="00897891" w:rsidRDefault="00E07680" w:rsidP="0037638F">
      <w:pPr>
        <w:pStyle w:val="Corpodetexto"/>
        <w:rPr>
          <w:rFonts w:ascii="Arial" w:hAnsi="Arial" w:cs="Arial"/>
          <w:lang w:val="pt-BR"/>
        </w:rPr>
      </w:pPr>
      <w:bookmarkStart w:id="19" w:name="_RN01_–_Geração"/>
      <w:bookmarkEnd w:id="19"/>
      <w:r>
        <w:rPr>
          <w:rFonts w:ascii="Arial" w:hAnsi="Arial" w:cs="Arial"/>
          <w:lang w:val="pt-BR"/>
        </w:rPr>
        <w:t>A opção de Avaliar Prato estará disponível somente para itens comestíveis do menu (Entradas, Pratos Principais e Sobremesas)</w:t>
      </w:r>
      <w:bookmarkStart w:id="20" w:name="_GoBack"/>
      <w:bookmarkEnd w:id="20"/>
      <w:r>
        <w:rPr>
          <w:rFonts w:ascii="Arial" w:hAnsi="Arial" w:cs="Arial"/>
          <w:lang w:val="pt-BR"/>
        </w:rPr>
        <w:t>. Bebidas não serão objeto de comentário e nota</w:t>
      </w:r>
      <w:r w:rsidR="00FB0DA3">
        <w:rPr>
          <w:rFonts w:ascii="Arial" w:hAnsi="Arial" w:cs="Arial"/>
          <w:lang w:val="pt-BR"/>
        </w:rPr>
        <w:t>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6"/>
      <w:footerReference w:type="defaul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727" w:rsidRDefault="00925727">
      <w:r>
        <w:separator/>
      </w:r>
    </w:p>
  </w:endnote>
  <w:endnote w:type="continuationSeparator" w:id="0">
    <w:p w:rsidR="00925727" w:rsidRDefault="00925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F23297">
            <w:rPr>
              <w:lang w:val="pt-BR"/>
            </w:rPr>
            <w:t>Unisabor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E07680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727" w:rsidRDefault="00925727">
      <w:r>
        <w:separator/>
      </w:r>
    </w:p>
  </w:footnote>
  <w:footnote w:type="continuationSeparator" w:id="0">
    <w:p w:rsidR="00925727" w:rsidRDefault="00925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2243A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2243A6">
            <w:rPr>
              <w:lang w:val="pt-BR"/>
            </w:rPr>
            <w:t>Unisabor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E07680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UC4 Avaliar Prato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6C3D2C">
          <w:r>
            <w:rPr>
              <w:lang w:val="pt-BR"/>
            </w:rPr>
            <w:t xml:space="preserve">  Data:</w:t>
          </w:r>
          <w:r>
            <w:t xml:space="preserve"> </w:t>
          </w:r>
          <w:r w:rsidR="002243A6">
            <w:t>0</w:t>
          </w:r>
          <w:r w:rsidR="006C3D2C">
            <w:t>8</w:t>
          </w:r>
          <w:r w:rsidR="002243A6">
            <w:t>/09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70423A"/>
    <w:rsid w:val="00721921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5727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949C0"/>
    <w:rsid w:val="00BB01DB"/>
    <w:rsid w:val="00BC28E5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AAF"/>
    <w:rsid w:val="00CA5D63"/>
    <w:rsid w:val="00CB5E7A"/>
    <w:rsid w:val="00CD0511"/>
    <w:rsid w:val="00CD3531"/>
    <w:rsid w:val="00D064E9"/>
    <w:rsid w:val="00D07765"/>
    <w:rsid w:val="00D2115C"/>
    <w:rsid w:val="00D24E17"/>
    <w:rsid w:val="00D42316"/>
    <w:rsid w:val="00D8718F"/>
    <w:rsid w:val="00E07680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ACEE9-239A-43F6-B693-7D254588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9</TotalTime>
  <Pages>6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3</cp:revision>
  <cp:lastPrinted>2006-04-06T17:03:00Z</cp:lastPrinted>
  <dcterms:created xsi:type="dcterms:W3CDTF">2016-09-08T22:12:00Z</dcterms:created>
  <dcterms:modified xsi:type="dcterms:W3CDTF">2016-09-08T22:21:00Z</dcterms:modified>
</cp:coreProperties>
</file>